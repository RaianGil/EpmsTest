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0B130C82" w:rsidR="00431D76" w:rsidRPr="00471DCD" w:rsidRDefault="00431D76" w:rsidP="00A64EE2">
      <w:pPr>
        <w:pStyle w:val="BodyText"/>
        <w:jc w:val="center"/>
        <w:rPr>
          <w:rFonts w:ascii="Arial Narrow" w:hAnsi="Arial Narrow" w:cs="Arial"/>
          <w:b/>
          <w:sz w:val="20"/>
        </w:rPr>
      </w:pPr>
      <w:r w:rsidRPr="00471DCD">
        <w:rPr>
          <w:rFonts w:ascii="Arial Narrow" w:hAnsi="Arial Narrow" w:cs="Arial"/>
          <w:b/>
          <w:sz w:val="20"/>
        </w:rPr>
        <w:t>NOTARY PUBLIC BOND</w:t>
      </w:r>
      <w:r w:rsidR="008B5693" w:rsidRPr="00471DCD">
        <w:rPr>
          <w:rFonts w:ascii="Arial Narrow" w:hAnsi="Arial Narrow" w:cs="Arial"/>
          <w:b/>
          <w:sz w:val="20"/>
        </w:rPr>
        <w:t xml:space="preserve"> </w:t>
      </w:r>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0" w:name="NameToPrint"/>
      <w:r w:rsidR="005C51C5">
        <w:rPr>
          <w:rFonts w:ascii="Arial Narrow" w:hAnsi="Arial Narrow" w:cs="Arial"/>
          <w:sz w:val="20"/>
        </w:rPr>
        <w:t>Test Testing</w:t>
      </w:r>
      <w:bookmarkEnd w:id="0"/>
      <w:r w:rsidR="005C51C5">
        <w:rPr>
          <w:rFonts w:ascii="Arial Narrow" w:hAnsi="Arial Narrow" w:cs="Arial"/>
          <w:smallCaps/>
          <w:sz w:val="20"/>
        </w:rPr>
        <w:t xml:space="preserve"> </w:t>
      </w:r>
      <w:r w:rsidRPr="00400D56">
        <w:rPr>
          <w:rFonts w:ascii="Arial Narrow" w:hAnsi="Arial Narrow" w:cs="Arial"/>
          <w:sz w:val="20"/>
        </w:rPr>
        <w:t xml:space="preserve">of </w:t>
      </w:r>
      <w:bookmarkStart w:id="1" w:name="CompleteAddress"/>
      <w:r w:rsidR="005C51C5">
        <w:rPr>
          <w:rFonts w:ascii="Arial Narrow" w:hAnsi="Arial Narrow" w:cs="Arial"/>
          <w:sz w:val="20"/>
        </w:rPr>
        <w:t>Test Address 1 Test Address 2, Humacao, PR 00791</w:t>
      </w:r>
      <w:bookmarkEnd w:id="1"/>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2" w:name="NameToPrint2"/>
      <w:r w:rsidR="005C51C5">
        <w:rPr>
          <w:rFonts w:ascii="Arial Narrow" w:hAnsi="Arial Narrow" w:cs="Arial"/>
          <w:sz w:val="20"/>
          <w:szCs w:val="20"/>
        </w:rPr>
        <w:t>Test Testing</w:t>
      </w:r>
      <w:bookmarkEnd w:id="2"/>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3" w:name="NameToPrint3"/>
      <w:r w:rsidR="005C51C5">
        <w:rPr>
          <w:rFonts w:ascii="Arial Narrow" w:hAnsi="Arial Narrow" w:cs="Arial"/>
          <w:sz w:val="20"/>
          <w:szCs w:val="20"/>
        </w:rPr>
        <w:t>Test Testing</w:t>
      </w:r>
      <w:bookmarkEnd w:id="3"/>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4" w:name="EffDate"/>
      <w:r w:rsidR="005C51C5">
        <w:rPr>
          <w:rFonts w:ascii="Arial Narrow" w:hAnsi="Arial Narrow" w:cs="Arial"/>
          <w:sz w:val="20"/>
        </w:rPr>
        <w:t>March 17, 2020</w:t>
      </w:r>
      <w:bookmarkEnd w:id="4"/>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550A06C1"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p>
    <w:p w14:paraId="523C9B66" w14:textId="35330C8D" w:rsidR="00431D76" w:rsidRPr="00400D56" w:rsidRDefault="00431D76"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16C2EC81" w14:textId="3B216E94"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20C9B982" w14:textId="75DE7DA0" w:rsidR="00571EC4" w:rsidRPr="00400D56" w:rsidRDefault="00571EC4" w:rsidP="00400D56">
      <w:pPr>
        <w:pStyle w:val="BodyText"/>
        <w:jc w:val="both"/>
        <w:rPr>
          <w:rFonts w:ascii="Arial Narrow" w:hAnsi="Arial Narrow" w:cs="Arial"/>
          <w:sz w:val="20"/>
        </w:rPr>
      </w:pPr>
    </w:p>
    <w:p w14:paraId="73865550" w14:textId="77777777" w:rsidR="00571EC4" w:rsidRPr="00400D56" w:rsidRDefault="00571EC4"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B6463F9"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5" w:name="Signature"/>
      <w:bookmarkStart w:id="6" w:name="_GoBack"/>
      <w:bookmarkEnd w:id="6"/>
      <w:r w:rsidR="005C51C5">
        <w:rPr>
          <w:rFonts w:ascii="Arial Narrow" w:hAnsi="Arial Narrow" w:cs="Arial"/>
          <w:sz w:val="20"/>
        </w:rPr>
        <w:t>RAYMOND L. FOURNIER, PRESIDENT</w:t>
      </w:r>
      <w:bookmarkEnd w:id="5"/>
    </w:p>
    <w:p w14:paraId="23EC5D94" w14:textId="7EB88097" w:rsidR="00431D76" w:rsidRPr="00400D56" w:rsidRDefault="005B5668" w:rsidP="00400D56">
      <w:pPr>
        <w:pStyle w:val="BodyText"/>
        <w:jc w:val="both"/>
        <w:rPr>
          <w:rFonts w:ascii="Arial Narrow" w:hAnsi="Arial Narrow" w:cs="Arial"/>
          <w:sz w:val="20"/>
        </w:rPr>
      </w:pPr>
      <w:r>
        <w:rPr>
          <w:rFonts w:ascii="Arial Narrow" w:hAnsi="Arial Narrow"/>
          <w:sz w:val="20"/>
        </w:rPr>
        <w:t>ASSISTANT 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7E2378" w:rsidRPr="00400D56">
        <w:rPr>
          <w:rFonts w:ascii="Arial Narrow" w:hAnsi="Arial Narrow" w:cs="Arial"/>
          <w:sz w:val="20"/>
        </w:rPr>
        <w:tab/>
      </w:r>
      <w:bookmarkStart w:id="7" w:name="PredVic"/>
      <w:r w:rsidR="005C51C5">
        <w:rPr>
          <w:rFonts w:ascii="Arial Narrow" w:hAnsi="Arial Narrow" w:cs="Arial"/>
          <w:sz w:val="20"/>
        </w:rPr>
        <w:t>PRESIDENT</w:t>
      </w:r>
      <w:bookmarkEnd w:id="7"/>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3"/>
    <w:rsid w:val="0015537A"/>
    <w:rsid w:val="002736A0"/>
    <w:rsid w:val="00400D56"/>
    <w:rsid w:val="00431D76"/>
    <w:rsid w:val="00471DCD"/>
    <w:rsid w:val="00571EC4"/>
    <w:rsid w:val="005A3FF3"/>
    <w:rsid w:val="005B5668"/>
    <w:rsid w:val="005C51C5"/>
    <w:rsid w:val="0071769E"/>
    <w:rsid w:val="007E2378"/>
    <w:rsid w:val="008B5693"/>
    <w:rsid w:val="00A64EE2"/>
    <w:rsid w:val="00C9170D"/>
    <w:rsid w:val="00D53F12"/>
    <w:rsid w:val="00D7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Notary%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CD2D9-21F4-472B-8500-888AEA6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Notary Bond</Template>
  <TotalTime>19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4</cp:revision>
  <cp:lastPrinted>2014-12-03T14:00:00Z</cp:lastPrinted>
  <dcterms:created xsi:type="dcterms:W3CDTF">2020-03-09T19:10:00Z</dcterms:created>
  <dcterms:modified xsi:type="dcterms:W3CDTF">2020-03-10T17:41:00Z</dcterms:modified>
</cp:coreProperties>
</file>